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99C4" w14:textId="14CA4DDC" w:rsidR="00A97127" w:rsidRPr="00D57456" w:rsidRDefault="001601FF" w:rsidP="7928E020">
      <w:pPr>
        <w:pStyle w:val="Titre"/>
        <w:pBdr>
          <w:bottom w:val="single" w:sz="8" w:space="4" w:color="4F81BD"/>
        </w:pBdr>
        <w:spacing w:line="259" w:lineRule="auto"/>
        <w:rPr>
          <w:lang w:val="en-US"/>
        </w:rPr>
      </w:pPr>
      <w:r w:rsidRPr="00D57456">
        <w:rPr>
          <w:lang w:val="en-US"/>
        </w:rPr>
        <w:t>P_BULLES</w:t>
      </w:r>
    </w:p>
    <w:p w14:paraId="130EA333" w14:textId="084131DA" w:rsidR="00987900" w:rsidRPr="00D57456" w:rsidRDefault="001601FF" w:rsidP="00987900">
      <w:pPr>
        <w:spacing w:before="1920"/>
        <w:jc w:val="center"/>
        <w:rPr>
          <w:sz w:val="72"/>
          <w:szCs w:val="72"/>
          <w:lang w:val="en-US"/>
        </w:rPr>
      </w:pPr>
      <w:r w:rsidRPr="00D57456">
        <w:rPr>
          <w:sz w:val="48"/>
          <w:szCs w:val="48"/>
          <w:lang w:val="en-US"/>
        </w:rPr>
        <w:t>Snake</w:t>
      </w:r>
    </w:p>
    <w:p w14:paraId="09BC1642" w14:textId="67EF81E7" w:rsidR="00987900" w:rsidRPr="00D57456" w:rsidRDefault="00987900" w:rsidP="00987900">
      <w:pPr>
        <w:spacing w:before="1200"/>
        <w:jc w:val="center"/>
        <w:rPr>
          <w:sz w:val="36"/>
          <w:szCs w:val="36"/>
          <w:lang w:val="en-US"/>
        </w:rPr>
      </w:pPr>
      <w:r w:rsidRPr="00D57456">
        <w:rPr>
          <w:sz w:val="36"/>
          <w:szCs w:val="36"/>
          <w:lang w:val="en-US"/>
        </w:rPr>
        <w:t>Christopher Ristic</w:t>
      </w:r>
    </w:p>
    <w:p w14:paraId="7390140B" w14:textId="61BB999D" w:rsidR="007F30AE" w:rsidRPr="00D57456" w:rsidRDefault="008161E8" w:rsidP="000E7483">
      <w:pPr>
        <w:spacing w:before="2000"/>
        <w:jc w:val="center"/>
        <w:rPr>
          <w:lang w:val="en-US"/>
        </w:rPr>
      </w:pPr>
      <w:r w:rsidRPr="00D57456">
        <w:rPr>
          <w:lang w:val="en-US"/>
        </w:rPr>
        <w:t>Ristic Christopher</w:t>
      </w:r>
      <w:r w:rsidR="007F30AE" w:rsidRPr="00D57456">
        <w:rPr>
          <w:lang w:val="en-US"/>
        </w:rPr>
        <w:t xml:space="preserve"> – </w:t>
      </w:r>
      <w:r w:rsidRPr="00D57456">
        <w:rPr>
          <w:lang w:val="en-US"/>
        </w:rPr>
        <w:t>FID</w:t>
      </w:r>
      <w:r w:rsidR="001601FF" w:rsidRPr="00D57456">
        <w:rPr>
          <w:lang w:val="en-US"/>
        </w:rPr>
        <w:t>2</w:t>
      </w:r>
    </w:p>
    <w:p w14:paraId="1221CBFD" w14:textId="71BF956E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</w:r>
      <w:r w:rsidR="009E0CD0">
        <w:t>Vennes</w:t>
      </w:r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19DA11F" w14:textId="6404A7BD" w:rsidR="00C6435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207011091" w:history="1">
        <w:r w:rsidR="00C64357" w:rsidRPr="00B73B97">
          <w:rPr>
            <w:rStyle w:val="Lienhypertexte"/>
            <w:noProof/>
          </w:rPr>
          <w:t>1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Introduction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_Toc207011091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273AFC67" w14:textId="7A255B23" w:rsidR="00C64357" w:rsidRDefault="00F9220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2" w:history="1">
        <w:r w:rsidR="00C64357" w:rsidRPr="00B73B97">
          <w:rPr>
            <w:rStyle w:val="Lienhypertexte"/>
            <w:noProof/>
          </w:rPr>
          <w:t>1.1</w:t>
        </w:r>
        <w:r w:rsidR="00C64357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Objectif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_Toc207011092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1CF1C29A" w14:textId="52838208" w:rsidR="00C64357" w:rsidRDefault="00F9220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3" w:history="1">
        <w:r w:rsidR="00C64357" w:rsidRPr="00B73B97">
          <w:rPr>
            <w:rStyle w:val="Lienhypertexte"/>
            <w:noProof/>
            <w:lang w:val="en-US"/>
          </w:rPr>
          <w:t>2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  <w:lang w:val="en-US"/>
          </w:rPr>
          <w:t>Installation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_Toc207011093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01C356DB" w14:textId="1B7FDAB6" w:rsidR="00C64357" w:rsidRDefault="00F9220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4" w:history="1">
        <w:r w:rsidR="00C64357" w:rsidRPr="00B73B97">
          <w:rPr>
            <w:rStyle w:val="Lienhypertexte"/>
            <w:noProof/>
          </w:rPr>
          <w:t>2.1</w:t>
        </w:r>
        <w:r w:rsidR="00C64357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Versions des outils utilisés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_Toc207011094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3</w:t>
        </w:r>
        <w:r w:rsidR="00C64357">
          <w:rPr>
            <w:noProof/>
            <w:webHidden/>
          </w:rPr>
          <w:fldChar w:fldCharType="end"/>
        </w:r>
      </w:hyperlink>
    </w:p>
    <w:p w14:paraId="3DE7B8EB" w14:textId="5FB02C8D" w:rsidR="00C64357" w:rsidRDefault="00F9220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5" w:history="1">
        <w:r w:rsidR="00C64357" w:rsidRPr="00B73B97">
          <w:rPr>
            <w:rStyle w:val="Lienhypertexte"/>
            <w:noProof/>
          </w:rPr>
          <w:t>3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Accéder à la page du jeu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_Toc207011095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4</w:t>
        </w:r>
        <w:r w:rsidR="00C64357">
          <w:rPr>
            <w:noProof/>
            <w:webHidden/>
          </w:rPr>
          <w:fldChar w:fldCharType="end"/>
        </w:r>
      </w:hyperlink>
    </w:p>
    <w:p w14:paraId="7DADF366" w14:textId="6015560A" w:rsidR="00C64357" w:rsidRDefault="00F92201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207011096" w:history="1">
        <w:r w:rsidR="00C64357" w:rsidRPr="00B73B97">
          <w:rPr>
            <w:rStyle w:val="Lienhypertexte"/>
            <w:noProof/>
            <w:lang w:val="en-US"/>
          </w:rPr>
          <w:t>4</w:t>
        </w:r>
        <w:r w:rsidR="00C64357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  <w:lang w:val="en-US"/>
          </w:rPr>
          <w:t>Conclusion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_Toc207011096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4</w:t>
        </w:r>
        <w:r w:rsidR="00C64357">
          <w:rPr>
            <w:noProof/>
            <w:webHidden/>
          </w:rPr>
          <w:fldChar w:fldCharType="end"/>
        </w:r>
      </w:hyperlink>
    </w:p>
    <w:p w14:paraId="155F93B5" w14:textId="1C1216CF" w:rsidR="00C64357" w:rsidRDefault="00F9220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207011097" w:history="1">
        <w:r w:rsidR="00C64357" w:rsidRPr="00B73B97">
          <w:rPr>
            <w:rStyle w:val="Lienhypertexte"/>
            <w:noProof/>
          </w:rPr>
          <w:t>4.1</w:t>
        </w:r>
        <w:r w:rsidR="00C64357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C64357" w:rsidRPr="00B73B97">
          <w:rPr>
            <w:rStyle w:val="Lienhypertexte"/>
            <w:noProof/>
          </w:rPr>
          <w:t>Conclusion personnelle</w:t>
        </w:r>
        <w:r w:rsidR="00C64357">
          <w:rPr>
            <w:noProof/>
            <w:webHidden/>
          </w:rPr>
          <w:tab/>
        </w:r>
        <w:r w:rsidR="00C64357">
          <w:rPr>
            <w:noProof/>
            <w:webHidden/>
          </w:rPr>
          <w:fldChar w:fldCharType="begin"/>
        </w:r>
        <w:r w:rsidR="00C64357">
          <w:rPr>
            <w:noProof/>
            <w:webHidden/>
          </w:rPr>
          <w:instrText xml:space="preserve"> PAGEREF _Toc207011097 \h </w:instrText>
        </w:r>
        <w:r w:rsidR="00C64357">
          <w:rPr>
            <w:noProof/>
            <w:webHidden/>
          </w:rPr>
        </w:r>
        <w:r w:rsidR="00C64357">
          <w:rPr>
            <w:noProof/>
            <w:webHidden/>
          </w:rPr>
          <w:fldChar w:fldCharType="separate"/>
        </w:r>
        <w:r w:rsidR="00C64357">
          <w:rPr>
            <w:noProof/>
            <w:webHidden/>
          </w:rPr>
          <w:t>4</w:t>
        </w:r>
        <w:r w:rsidR="00C64357">
          <w:rPr>
            <w:noProof/>
            <w:webHidden/>
          </w:rPr>
          <w:fldChar w:fldCharType="end"/>
        </w:r>
      </w:hyperlink>
    </w:p>
    <w:p w14:paraId="04A91EB4" w14:textId="0EB23FC7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207011091"/>
      <w:r w:rsidRPr="00987900">
        <w:lastRenderedPageBreak/>
        <w:t>Introduction</w:t>
      </w:r>
      <w:bookmarkEnd w:id="0"/>
      <w:bookmarkEnd w:id="1"/>
    </w:p>
    <w:p w14:paraId="56D15453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Ce projet </w:t>
      </w:r>
      <w:r>
        <w:rPr>
          <w:rFonts w:ascii="Century Gothic" w:hAnsi="Century Gothic"/>
        </w:rPr>
        <w:t>consiste à réaliser</w:t>
      </w:r>
      <w:r w:rsidRPr="00483968">
        <w:rPr>
          <w:rFonts w:ascii="Century Gothic" w:hAnsi="Century Gothic"/>
        </w:rPr>
        <w:t xml:space="preserve"> un</w:t>
      </w:r>
      <w:r>
        <w:rPr>
          <w:rFonts w:ascii="Century Gothic" w:hAnsi="Century Gothic"/>
        </w:rPr>
        <w:t xml:space="preserve"> réplica du</w:t>
      </w:r>
      <w:r w:rsidRPr="00483968">
        <w:rPr>
          <w:rFonts w:ascii="Century Gothic" w:hAnsi="Century Gothic"/>
        </w:rPr>
        <w:t xml:space="preserve"> jeu classique du serpent en utilisant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. </w:t>
      </w:r>
    </w:p>
    <w:p w14:paraId="379CD9AE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jeu </w:t>
      </w:r>
      <w:r>
        <w:rPr>
          <w:rFonts w:ascii="Century Gothic" w:hAnsi="Century Gothic"/>
        </w:rPr>
        <w:t>doit</w:t>
      </w:r>
      <w:r w:rsidRPr="0048396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être </w:t>
      </w:r>
      <w:r w:rsidRPr="00483968">
        <w:rPr>
          <w:rFonts w:ascii="Century Gothic" w:hAnsi="Century Gothic"/>
        </w:rPr>
        <w:t xml:space="preserve">dessiné sur un </w:t>
      </w:r>
      <w:r w:rsidRPr="005754CA">
        <w:rPr>
          <w:rFonts w:ascii="Century Gothic" w:hAnsi="Century Gothic"/>
          <w:b/>
        </w:rPr>
        <w:t>canevas HTML</w:t>
      </w:r>
      <w:r w:rsidRPr="00483968">
        <w:rPr>
          <w:rFonts w:ascii="Century Gothic" w:hAnsi="Century Gothic"/>
        </w:rPr>
        <w:t xml:space="preserve"> (&lt;canvas&gt;)</w:t>
      </w:r>
    </w:p>
    <w:p w14:paraId="1757C6C6" w14:textId="77777777" w:rsidR="00D57456" w:rsidRDefault="00D57456" w:rsidP="00D57456">
      <w:pPr>
        <w:pStyle w:val="Corpsdetexte"/>
        <w:rPr>
          <w:rFonts w:ascii="Century Gothic" w:hAnsi="Century Gothic"/>
        </w:rPr>
      </w:pPr>
      <w:r>
        <w:rPr>
          <w:rFonts w:ascii="Century Gothic" w:hAnsi="Century Gothic"/>
        </w:rPr>
        <w:t xml:space="preserve">Le code </w:t>
      </w:r>
      <w:r w:rsidRPr="005754CA">
        <w:rPr>
          <w:rFonts w:ascii="Century Gothic" w:hAnsi="Century Gothic"/>
          <w:b/>
        </w:rPr>
        <w:t>JavaScript</w:t>
      </w:r>
      <w:r w:rsidRPr="00483968">
        <w:rPr>
          <w:rFonts w:ascii="Century Gothic" w:hAnsi="Century Gothic"/>
        </w:rPr>
        <w:t xml:space="preserve"> utilise la syntaxe des modules </w:t>
      </w:r>
      <w:r w:rsidRPr="005754CA">
        <w:rPr>
          <w:rFonts w:ascii="Century Gothic" w:hAnsi="Century Gothic"/>
          <w:b/>
        </w:rPr>
        <w:t>ES</w:t>
      </w:r>
      <w:r w:rsidRPr="00483968">
        <w:rPr>
          <w:rFonts w:ascii="Century Gothic" w:hAnsi="Century Gothic"/>
        </w:rPr>
        <w:t xml:space="preserve"> (ECMAScript Modules, ESM) pour organiser le code en plusieurs fichiers avec des responsabilités distinctes. </w:t>
      </w:r>
    </w:p>
    <w:p w14:paraId="7B7190AC" w14:textId="0D34C273" w:rsidR="00D57456" w:rsidRP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serveur de développement est géré par </w:t>
      </w:r>
      <w:r w:rsidRPr="00431142">
        <w:rPr>
          <w:rFonts w:ascii="Century Gothic" w:hAnsi="Century Gothic"/>
          <w:b/>
        </w:rPr>
        <w:t>Vite</w:t>
      </w:r>
      <w:r w:rsidRPr="00483968">
        <w:rPr>
          <w:rFonts w:ascii="Century Gothic" w:hAnsi="Century Gothic"/>
        </w:rPr>
        <w:t>, un outil moderne qui permet un rechargement rapide et une configuration minimale.</w:t>
      </w:r>
    </w:p>
    <w:p w14:paraId="7FEE75F8" w14:textId="7DAF44CA" w:rsidR="00D57456" w:rsidRPr="00D57456" w:rsidRDefault="00D57456" w:rsidP="00D57456">
      <w:pPr>
        <w:pStyle w:val="Corpsdetexte"/>
      </w:pPr>
    </w:p>
    <w:p w14:paraId="483CD71A" w14:textId="77777777" w:rsidR="00987900" w:rsidRDefault="00987900" w:rsidP="00987900">
      <w:pPr>
        <w:pStyle w:val="Titre2"/>
      </w:pPr>
      <w:bookmarkStart w:id="2" w:name="_Toc207011092"/>
      <w:r>
        <w:t>Objectif</w:t>
      </w:r>
      <w:bookmarkEnd w:id="2"/>
    </w:p>
    <w:p w14:paraId="47935D0F" w14:textId="5B57E7B8" w:rsidR="00D57456" w:rsidRPr="00D57456" w:rsidRDefault="00D57456" w:rsidP="00D57456">
      <w:pPr>
        <w:pStyle w:val="Retraitcorpsdetexte"/>
      </w:pPr>
    </w:p>
    <w:p w14:paraId="2ECB1C18" w14:textId="77777777" w:rsidR="00D57456" w:rsidRDefault="00D57456" w:rsidP="00D57456">
      <w:pPr>
        <w:pStyle w:val="Corpsdetexte"/>
        <w:rPr>
          <w:rFonts w:ascii="Century Gothic" w:hAnsi="Century Gothic"/>
        </w:rPr>
      </w:pPr>
      <w:r w:rsidRPr="00483968">
        <w:rPr>
          <w:rFonts w:ascii="Century Gothic" w:hAnsi="Century Gothic"/>
        </w:rPr>
        <w:t xml:space="preserve">Le but du jeu est simple : </w:t>
      </w:r>
    </w:p>
    <w:p w14:paraId="41019784" w14:textId="77777777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483968">
        <w:rPr>
          <w:rFonts w:ascii="Century Gothic" w:hAnsi="Century Gothic"/>
        </w:rPr>
        <w:t>ontrôler un serpent qui se déplace sur u</w:t>
      </w:r>
      <w:r>
        <w:rPr>
          <w:rFonts w:ascii="Century Gothic" w:hAnsi="Century Gothic"/>
        </w:rPr>
        <w:t>ne grille</w:t>
      </w:r>
    </w:p>
    <w:p w14:paraId="751E88C7" w14:textId="4CB4E8E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Pr="00483968">
        <w:rPr>
          <w:rFonts w:ascii="Century Gothic" w:hAnsi="Century Gothic"/>
        </w:rPr>
        <w:t>anger de la nourr</w:t>
      </w:r>
      <w:r>
        <w:rPr>
          <w:rFonts w:ascii="Century Gothic" w:hAnsi="Century Gothic"/>
        </w:rPr>
        <w:t>iture (des pommes) pour grandir</w:t>
      </w:r>
    </w:p>
    <w:p w14:paraId="2F7234BA" w14:textId="1D3C69A6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483968">
        <w:rPr>
          <w:rFonts w:ascii="Century Gothic" w:hAnsi="Century Gothic"/>
        </w:rPr>
        <w:t xml:space="preserve">viter de se heurter aux murs ou à son propre corps. </w:t>
      </w:r>
    </w:p>
    <w:p w14:paraId="4B5D95EB" w14:textId="59C4106C" w:rsidR="00D57456" w:rsidRDefault="00D57456" w:rsidP="00D57456">
      <w:pPr>
        <w:pStyle w:val="Corpsdetexte"/>
        <w:numPr>
          <w:ilvl w:val="0"/>
          <w:numId w:val="20"/>
        </w:numPr>
        <w:tabs>
          <w:tab w:val="clear" w:pos="4395"/>
        </w:tabs>
        <w:jc w:val="left"/>
        <w:rPr>
          <w:rFonts w:ascii="Century Gothic" w:hAnsi="Century Gothic"/>
        </w:rPr>
      </w:pPr>
      <w:r w:rsidRPr="00483968">
        <w:rPr>
          <w:rFonts w:ascii="Century Gothic" w:hAnsi="Century Gothic"/>
        </w:rPr>
        <w:t>Le score augmente à chaque fois que le serpent mange de la nourriture.</w:t>
      </w:r>
    </w:p>
    <w:p w14:paraId="374BE936" w14:textId="6840D4C9" w:rsidR="00CE707B" w:rsidRDefault="00CE707B"/>
    <w:p w14:paraId="47854D4D" w14:textId="71C45086" w:rsidR="00CE2D80" w:rsidRDefault="00CE2D80" w:rsidP="00CE2D80">
      <w:pPr>
        <w:pStyle w:val="Titre1"/>
        <w:rPr>
          <w:lang w:val="en-US"/>
        </w:rPr>
      </w:pPr>
      <w:bookmarkStart w:id="3" w:name="_Toc207011093"/>
      <w:r w:rsidRPr="00CE2D80">
        <w:rPr>
          <w:lang w:val="en-US"/>
        </w:rPr>
        <w:t>Installation</w:t>
      </w:r>
      <w:bookmarkEnd w:id="3"/>
      <w:r w:rsidRPr="00CE2D80">
        <w:rPr>
          <w:lang w:val="en-US"/>
        </w:rPr>
        <w:t xml:space="preserve"> </w:t>
      </w:r>
    </w:p>
    <w:p w14:paraId="545A5227" w14:textId="4BFB0C80" w:rsidR="00A42172" w:rsidRDefault="00CA14BE" w:rsidP="00CE2D80">
      <w:pPr>
        <w:pStyle w:val="Corpsdetexte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955FFC6" wp14:editId="07013E6B">
            <wp:simplePos x="0" y="0"/>
            <wp:positionH relativeFrom="column">
              <wp:posOffset>4585920</wp:posOffset>
            </wp:positionH>
            <wp:positionV relativeFrom="paragraph">
              <wp:posOffset>5181</wp:posOffset>
            </wp:positionV>
            <wp:extent cx="979805" cy="600075"/>
            <wp:effectExtent l="0" t="0" r="0" b="9525"/>
            <wp:wrapSquare wrapText="bothSides"/>
            <wp:docPr id="31351310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24">
        <w:rPr>
          <w:noProof/>
        </w:rPr>
        <w:t>On a</w:t>
      </w:r>
      <w:r w:rsidR="00CE2D80">
        <w:t xml:space="preserve"> besoin d’un environnement d’exécution Javascript du côté serveur. Pour cela, il faut installer </w:t>
      </w:r>
      <w:r w:rsidR="00CE2D80" w:rsidRPr="00A42172">
        <w:rPr>
          <w:b/>
          <w:bCs/>
        </w:rPr>
        <w:t>Node.js</w:t>
      </w:r>
      <w:r w:rsidR="00CE2D80">
        <w:t xml:space="preserve"> </w:t>
      </w:r>
      <w:r w:rsidR="00A42172">
        <w:t>puis,</w:t>
      </w:r>
      <w:r w:rsidR="00CE2D80">
        <w:t xml:space="preserve"> depuis le dossier racine</w:t>
      </w:r>
      <w:r w:rsidR="00A42172">
        <w:t xml:space="preserve"> du jeu</w:t>
      </w:r>
      <w:r w:rsidR="00CE2D80">
        <w:t xml:space="preserve">, </w:t>
      </w:r>
      <w:r w:rsidR="00456724">
        <w:t>On va</w:t>
      </w:r>
      <w:r w:rsidR="00A42172">
        <w:t xml:space="preserve"> taper la commande </w:t>
      </w:r>
      <w:r w:rsidR="00A42172" w:rsidRPr="00A42172">
        <w:rPr>
          <w:b/>
          <w:bCs/>
        </w:rPr>
        <w:t>npm install</w:t>
      </w:r>
      <w:r w:rsidR="00A42172">
        <w:t xml:space="preserve"> dans </w:t>
      </w:r>
      <w:r w:rsidR="00A42172" w:rsidRPr="00A42172">
        <w:rPr>
          <w:b/>
          <w:bCs/>
        </w:rPr>
        <w:t>l’invite des commandes</w:t>
      </w:r>
      <w:r w:rsidR="00A42172">
        <w:t xml:space="preserve"> : </w:t>
      </w:r>
    </w:p>
    <w:p w14:paraId="06829FDF" w14:textId="54E2407D" w:rsidR="00CA14BE" w:rsidRDefault="00CA14BE" w:rsidP="00CE2D80">
      <w:pPr>
        <w:pStyle w:val="Corpsdetexte"/>
      </w:pPr>
      <w:r w:rsidRPr="00CA14BE">
        <w:rPr>
          <w:noProof/>
        </w:rPr>
        <w:drawing>
          <wp:anchor distT="0" distB="0" distL="114300" distR="114300" simplePos="0" relativeHeight="251658240" behindDoc="0" locked="0" layoutInCell="1" allowOverlap="1" wp14:anchorId="7DC74B73" wp14:editId="39FEFB42">
            <wp:simplePos x="0" y="0"/>
            <wp:positionH relativeFrom="column">
              <wp:posOffset>364490</wp:posOffset>
            </wp:positionH>
            <wp:positionV relativeFrom="paragraph">
              <wp:posOffset>163830</wp:posOffset>
            </wp:positionV>
            <wp:extent cx="2567305" cy="1274445"/>
            <wp:effectExtent l="0" t="0" r="4445" b="1905"/>
            <wp:wrapTopAndBottom/>
            <wp:docPr id="17028794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94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04B4C" w14:textId="23A0D1D9" w:rsidR="00CE2D80" w:rsidRDefault="00CE2D80" w:rsidP="00CE2D80">
      <w:pPr>
        <w:pStyle w:val="Corpsdetexte"/>
      </w:pPr>
    </w:p>
    <w:p w14:paraId="3BB31F7B" w14:textId="36CDB27C" w:rsidR="00CA14BE" w:rsidRDefault="00CA14BE" w:rsidP="00CA14BE">
      <w:pPr>
        <w:pStyle w:val="Titre2"/>
      </w:pPr>
      <w:bookmarkStart w:id="4" w:name="_Toc207011094"/>
      <w:r>
        <w:t>Version</w:t>
      </w:r>
      <w:r w:rsidR="00842033">
        <w:t>s</w:t>
      </w:r>
      <w:r w:rsidR="00EA24AF">
        <w:t xml:space="preserve"> des outils utilisés</w:t>
      </w:r>
      <w:bookmarkEnd w:id="4"/>
    </w:p>
    <w:p w14:paraId="5944ADDF" w14:textId="77777777" w:rsidR="00EA24AF" w:rsidRPr="00EA24AF" w:rsidRDefault="00EA24AF" w:rsidP="00EA24AF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08"/>
      </w:tblGrid>
      <w:tr w:rsidR="00EA24AF" w14:paraId="27E46555" w14:textId="77777777" w:rsidTr="00EA24AF">
        <w:trPr>
          <w:jc w:val="center"/>
        </w:trPr>
        <w:tc>
          <w:tcPr>
            <w:tcW w:w="3823" w:type="dxa"/>
          </w:tcPr>
          <w:p w14:paraId="7207C00D" w14:textId="438D77AA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Outil</w:t>
            </w:r>
          </w:p>
        </w:tc>
        <w:tc>
          <w:tcPr>
            <w:tcW w:w="4108" w:type="dxa"/>
          </w:tcPr>
          <w:p w14:paraId="2E5FAFB4" w14:textId="4D93A280" w:rsidR="00EA24AF" w:rsidRPr="00EA24AF" w:rsidRDefault="00EA24AF" w:rsidP="00EA24AF">
            <w:pPr>
              <w:pStyle w:val="Retraitcorpsdetexte"/>
              <w:ind w:left="0"/>
              <w:jc w:val="center"/>
              <w:rPr>
                <w:b/>
                <w:bCs/>
              </w:rPr>
            </w:pPr>
            <w:r w:rsidRPr="00EA24AF">
              <w:rPr>
                <w:b/>
                <w:bCs/>
              </w:rPr>
              <w:t>Version</w:t>
            </w:r>
          </w:p>
        </w:tc>
      </w:tr>
      <w:tr w:rsidR="00EA24AF" w14:paraId="583409F1" w14:textId="77777777" w:rsidTr="00EA24AF">
        <w:trPr>
          <w:jc w:val="center"/>
        </w:trPr>
        <w:tc>
          <w:tcPr>
            <w:tcW w:w="3823" w:type="dxa"/>
          </w:tcPr>
          <w:p w14:paraId="326DD913" w14:textId="7D565CC9" w:rsidR="00EA24AF" w:rsidRDefault="00EA24AF" w:rsidP="00EA24AF">
            <w:pPr>
              <w:pStyle w:val="Retraitcorpsdetexte"/>
              <w:ind w:left="0"/>
              <w:jc w:val="center"/>
            </w:pPr>
            <w:r>
              <w:t>Node.js</w:t>
            </w:r>
          </w:p>
        </w:tc>
        <w:tc>
          <w:tcPr>
            <w:tcW w:w="4108" w:type="dxa"/>
          </w:tcPr>
          <w:p w14:paraId="3B2D6979" w14:textId="6D49971D" w:rsidR="00EA24AF" w:rsidRDefault="00EA24AF" w:rsidP="00EA24AF">
            <w:pPr>
              <w:pStyle w:val="Retraitcorpsdetexte"/>
              <w:ind w:left="0"/>
              <w:jc w:val="center"/>
            </w:pPr>
            <w:r>
              <w:t>20.17.0</w:t>
            </w:r>
          </w:p>
        </w:tc>
      </w:tr>
      <w:tr w:rsidR="00EA24AF" w14:paraId="22866B8D" w14:textId="77777777" w:rsidTr="00EA24AF">
        <w:trPr>
          <w:jc w:val="center"/>
        </w:trPr>
        <w:tc>
          <w:tcPr>
            <w:tcW w:w="3823" w:type="dxa"/>
          </w:tcPr>
          <w:p w14:paraId="7309B1BD" w14:textId="11DEC46F" w:rsidR="00EA24AF" w:rsidRDefault="00EA24AF" w:rsidP="00EA24AF">
            <w:pPr>
              <w:pStyle w:val="Retraitcorpsdetexte"/>
              <w:ind w:left="0"/>
              <w:jc w:val="center"/>
            </w:pPr>
            <w:r w:rsidRPr="00EA24AF">
              <w:t>Gestionnaire de paquets</w:t>
            </w:r>
            <w:r>
              <w:t xml:space="preserve"> (npm)</w:t>
            </w:r>
          </w:p>
        </w:tc>
        <w:tc>
          <w:tcPr>
            <w:tcW w:w="4108" w:type="dxa"/>
          </w:tcPr>
          <w:p w14:paraId="55F491B3" w14:textId="21964163" w:rsidR="00EA24AF" w:rsidRDefault="00EA24AF" w:rsidP="00EA24AF">
            <w:pPr>
              <w:pStyle w:val="Retraitcorpsdetexte"/>
              <w:ind w:left="0"/>
              <w:jc w:val="center"/>
            </w:pPr>
            <w:r>
              <w:t>10.8.2</w:t>
            </w:r>
          </w:p>
        </w:tc>
      </w:tr>
      <w:tr w:rsidR="00644C2E" w14:paraId="345B15A2" w14:textId="77777777" w:rsidTr="00EA24AF">
        <w:trPr>
          <w:jc w:val="center"/>
        </w:trPr>
        <w:tc>
          <w:tcPr>
            <w:tcW w:w="3823" w:type="dxa"/>
          </w:tcPr>
          <w:p w14:paraId="47C0B70A" w14:textId="096CE2CF" w:rsidR="00644C2E" w:rsidRPr="00EA24AF" w:rsidRDefault="00644C2E" w:rsidP="00EA24AF">
            <w:pPr>
              <w:pStyle w:val="Retraitcorpsdetexte"/>
              <w:ind w:left="0"/>
              <w:jc w:val="center"/>
            </w:pPr>
            <w:r>
              <w:t>Vite</w:t>
            </w:r>
          </w:p>
        </w:tc>
        <w:tc>
          <w:tcPr>
            <w:tcW w:w="4108" w:type="dxa"/>
          </w:tcPr>
          <w:p w14:paraId="473AC317" w14:textId="6F4E53D5" w:rsidR="00644C2E" w:rsidRDefault="003C0D54" w:rsidP="00EA24AF">
            <w:pPr>
              <w:pStyle w:val="Retraitcorpsdetexte"/>
              <w:ind w:left="0"/>
              <w:jc w:val="center"/>
            </w:pPr>
            <w:r>
              <w:t>5.4.2</w:t>
            </w:r>
          </w:p>
        </w:tc>
      </w:tr>
    </w:tbl>
    <w:p w14:paraId="533D1EE0" w14:textId="0821C653" w:rsidR="00644C2E" w:rsidRDefault="00644C2E" w:rsidP="00EA24AF">
      <w:pPr>
        <w:pStyle w:val="Retraitcorpsdetexte"/>
      </w:pPr>
    </w:p>
    <w:p w14:paraId="1EBB07AA" w14:textId="39CC436E" w:rsidR="00644C2E" w:rsidRDefault="00644C2E" w:rsidP="00644C2E">
      <w:r>
        <w:br w:type="page"/>
      </w:r>
    </w:p>
    <w:p w14:paraId="3C15EFB8" w14:textId="54FF42A9" w:rsidR="00644C2E" w:rsidRDefault="00644C2E" w:rsidP="00644C2E">
      <w:pPr>
        <w:pStyle w:val="Titre1"/>
      </w:pPr>
      <w:bookmarkStart w:id="5" w:name="_Toc207011095"/>
      <w:r w:rsidRPr="00644C2E">
        <w:lastRenderedPageBreak/>
        <w:t>Accéder à la page du jeu</w:t>
      </w:r>
      <w:bookmarkEnd w:id="5"/>
    </w:p>
    <w:p w14:paraId="6FAF3259" w14:textId="6BDF2BBD" w:rsidR="00644C2E" w:rsidRDefault="00456724" w:rsidP="00644C2E">
      <w:pPr>
        <w:pStyle w:val="Corpsdetexte"/>
      </w:pPr>
      <w:r w:rsidRPr="00456724">
        <w:rPr>
          <w:noProof/>
        </w:rPr>
        <w:drawing>
          <wp:anchor distT="0" distB="0" distL="114300" distR="114300" simplePos="0" relativeHeight="251658242" behindDoc="0" locked="0" layoutInCell="1" allowOverlap="1" wp14:anchorId="2BF1B445" wp14:editId="20F64F6B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2515870" cy="1064895"/>
            <wp:effectExtent l="0" t="0" r="0" b="1905"/>
            <wp:wrapTopAndBottom/>
            <wp:docPr id="679919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198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C2E">
        <w:t xml:space="preserve">Tout d’abord il faut lancer le serveur avec la commande </w:t>
      </w:r>
      <w:r w:rsidR="00644C2E">
        <w:rPr>
          <w:b/>
          <w:bCs/>
        </w:rPr>
        <w:t xml:space="preserve">npm run dev </w:t>
      </w:r>
      <w:r w:rsidR="00644C2E">
        <w:t>dans l’invite des commande</w:t>
      </w:r>
      <w:r w:rsidR="001A73EE">
        <w:t>s</w:t>
      </w:r>
      <w:r w:rsidR="00644C2E">
        <w:t xml:space="preserve"> depuis la racine du jeu.</w:t>
      </w:r>
    </w:p>
    <w:p w14:paraId="52EDDE6C" w14:textId="577997ED" w:rsidR="00644C2E" w:rsidRDefault="00644C2E" w:rsidP="00644C2E">
      <w:pPr>
        <w:pStyle w:val="Corpsdetexte"/>
      </w:pPr>
    </w:p>
    <w:p w14:paraId="73632321" w14:textId="7F7F9DB8" w:rsidR="00456724" w:rsidRDefault="002D783D" w:rsidP="00644C2E">
      <w:pPr>
        <w:pStyle w:val="Corpsdetexte"/>
      </w:pPr>
      <w:r w:rsidRPr="002D783D">
        <w:drawing>
          <wp:anchor distT="0" distB="180340" distL="114300" distR="114300" simplePos="0" relativeHeight="251658243" behindDoc="0" locked="0" layoutInCell="1" allowOverlap="1" wp14:anchorId="315B487F" wp14:editId="4FF9B2F7">
            <wp:simplePos x="0" y="0"/>
            <wp:positionH relativeFrom="column">
              <wp:posOffset>1796415</wp:posOffset>
            </wp:positionH>
            <wp:positionV relativeFrom="paragraph">
              <wp:posOffset>779373</wp:posOffset>
            </wp:positionV>
            <wp:extent cx="2055600" cy="2041200"/>
            <wp:effectExtent l="0" t="0" r="1905" b="0"/>
            <wp:wrapTopAndBottom/>
            <wp:docPr id="16801837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8376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20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24">
        <w:t xml:space="preserve">Après avoir démarré le serveur, on accède à la page du jeu via le lien </w:t>
      </w:r>
      <w:hyperlink r:id="rId15" w:history="1">
        <w:r w:rsidR="00456724" w:rsidRPr="00F84111">
          <w:rPr>
            <w:rStyle w:val="Lienhypertexte"/>
          </w:rPr>
          <w:t>http://localhost:3000/</w:t>
        </w:r>
      </w:hyperlink>
      <w:r w:rsidR="00DB016C">
        <w:br/>
      </w:r>
      <w:r w:rsidR="00DB016C">
        <w:br/>
        <w:t>Premier affichage visuel</w:t>
      </w:r>
      <w:r w:rsidR="00B90412">
        <w:t xml:space="preserve"> du jeu</w:t>
      </w:r>
      <w:r w:rsidR="00DB016C">
        <w:t> </w:t>
      </w:r>
      <w:r w:rsidR="000E3B41">
        <w:t xml:space="preserve">sur la page web </w:t>
      </w:r>
      <w:r w:rsidR="00DB016C">
        <w:t>:</w:t>
      </w:r>
      <w:r w:rsidRPr="002D783D">
        <w:rPr>
          <w:noProof/>
        </w:rPr>
        <w:t xml:space="preserve"> </w:t>
      </w:r>
    </w:p>
    <w:p w14:paraId="29F9DDB2" w14:textId="10AC37D2" w:rsidR="00644C2E" w:rsidRDefault="0029699E" w:rsidP="0029699E">
      <w:pPr>
        <w:pStyle w:val="Titre1"/>
      </w:pPr>
      <w:r>
        <w:t>Affichage du score</w:t>
      </w:r>
    </w:p>
    <w:p w14:paraId="4F92D50E" w14:textId="674705B8" w:rsidR="0029699E" w:rsidRDefault="009162B2" w:rsidP="002A24F8">
      <w:pPr>
        <w:pStyle w:val="Corpsdetexte"/>
      </w:pPr>
      <w:r w:rsidRPr="009162B2">
        <w:drawing>
          <wp:anchor distT="0" distB="0" distL="114300" distR="114300" simplePos="0" relativeHeight="251659267" behindDoc="0" locked="0" layoutInCell="1" allowOverlap="1" wp14:anchorId="4BEA3093" wp14:editId="7924268D">
            <wp:simplePos x="0" y="0"/>
            <wp:positionH relativeFrom="margin">
              <wp:posOffset>3654121</wp:posOffset>
            </wp:positionH>
            <wp:positionV relativeFrom="paragraph">
              <wp:posOffset>6350</wp:posOffset>
            </wp:positionV>
            <wp:extent cx="2035175" cy="1945640"/>
            <wp:effectExtent l="0" t="0" r="3175" b="0"/>
            <wp:wrapSquare wrapText="bothSides"/>
            <wp:docPr id="15909878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787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E8E">
        <w:t xml:space="preserve">Pour afficher le score, on </w:t>
      </w:r>
      <w:r w:rsidR="00DD2081">
        <w:t>utilise</w:t>
      </w:r>
      <w:r w:rsidR="002A24F8">
        <w:t xml:space="preserve"> le type</w:t>
      </w:r>
      <w:r w:rsidR="00DD2081">
        <w:t xml:space="preserve"> </w:t>
      </w:r>
      <w:r w:rsidR="00DD2081" w:rsidRPr="00DD2081">
        <w:rPr>
          <w:b/>
          <w:bCs/>
        </w:rPr>
        <w:t>CanvasRenderingContext2D</w:t>
      </w:r>
      <w:r w:rsidR="00DD2081">
        <w:rPr>
          <w:b/>
          <w:bCs/>
        </w:rPr>
        <w:t xml:space="preserve"> </w:t>
      </w:r>
      <w:r w:rsidR="00DD2081">
        <w:t>qui est une interface permettant de dessiner sur le</w:t>
      </w:r>
      <w:r w:rsidR="001A678D">
        <w:t xml:space="preserve"> canvas. Le </w:t>
      </w:r>
      <w:r w:rsidR="001A678D" w:rsidRPr="005128D4">
        <w:rPr>
          <w:b/>
          <w:bCs/>
        </w:rPr>
        <w:t>canvas</w:t>
      </w:r>
      <w:r w:rsidR="001A678D">
        <w:t xml:space="preserve"> est le rectangle blanc </w:t>
      </w:r>
      <w:r w:rsidR="00BE5B70">
        <w:t>dans</w:t>
      </w:r>
      <w:r w:rsidR="001A678D">
        <w:t xml:space="preserve"> lequel on pourra jouer.</w:t>
      </w:r>
      <w:r w:rsidR="000A7F7F">
        <w:rPr>
          <w:b/>
          <w:bCs/>
        </w:rPr>
        <w:t xml:space="preserve"> </w:t>
      </w:r>
      <w:r w:rsidR="006400C5" w:rsidRPr="006400C5">
        <w:t xml:space="preserve">Le score </w:t>
      </w:r>
      <w:r w:rsidR="006400C5">
        <w:t>doit être</w:t>
      </w:r>
      <w:r w:rsidR="006400C5" w:rsidRPr="006400C5">
        <w:t xml:space="preserve"> affiché en noir avec une police Arial de 20px.</w:t>
      </w:r>
    </w:p>
    <w:p w14:paraId="47ADD027" w14:textId="0D5618B6" w:rsidR="009162B2" w:rsidRDefault="009162B2" w:rsidP="0029699E">
      <w:pPr>
        <w:pStyle w:val="Corpsdetexte"/>
      </w:pPr>
    </w:p>
    <w:p w14:paraId="7F2CD0D6" w14:textId="35023B8B" w:rsidR="009162B2" w:rsidRDefault="009162B2" w:rsidP="0029699E">
      <w:pPr>
        <w:pStyle w:val="Corpsdetexte"/>
      </w:pPr>
    </w:p>
    <w:p w14:paraId="4C84BF43" w14:textId="77777777" w:rsidR="009162B2" w:rsidRPr="006400C5" w:rsidRDefault="009162B2" w:rsidP="0029699E">
      <w:pPr>
        <w:pStyle w:val="Corpsdetexte"/>
      </w:pPr>
    </w:p>
    <w:p w14:paraId="61DB1B87" w14:textId="54DCEF77" w:rsidR="00396E0C" w:rsidRDefault="00396E0C" w:rsidP="00396E0C">
      <w:pPr>
        <w:pStyle w:val="Titre1"/>
      </w:pPr>
      <w:r>
        <w:t>Utilisation de l’IA</w:t>
      </w:r>
    </w:p>
    <w:p w14:paraId="5FF5EB71" w14:textId="56D81538" w:rsidR="00FB6F34" w:rsidRPr="00FB6F34" w:rsidRDefault="00EB4414" w:rsidP="00FB6F34">
      <w:pPr>
        <w:pStyle w:val="Corpsdetexte"/>
      </w:pPr>
      <w:r>
        <w:t xml:space="preserve">Aide au niveau de la </w:t>
      </w:r>
      <w:r w:rsidR="00E12061">
        <w:t>syntaxe</w:t>
      </w:r>
      <w:r w:rsidR="005003F7">
        <w:t xml:space="preserve">, par exemple sur les méthodes </w:t>
      </w:r>
      <w:r w:rsidR="00FB6F34">
        <w:t xml:space="preserve">d’utilisation de l’interface </w:t>
      </w:r>
      <w:r w:rsidR="00FB6F34" w:rsidRPr="00FB6F34">
        <w:t>CanvasRenderingContext2D</w:t>
      </w:r>
      <w:r w:rsidR="00FB6F34">
        <w:t>.</w:t>
      </w:r>
    </w:p>
    <w:p w14:paraId="3DDE07BE" w14:textId="78564556" w:rsidR="00396E0C" w:rsidRPr="00396E0C" w:rsidRDefault="00396E0C" w:rsidP="00396E0C">
      <w:pPr>
        <w:pStyle w:val="Corpsdetexte"/>
      </w:pPr>
    </w:p>
    <w:p w14:paraId="686A1391" w14:textId="718B53A0" w:rsidR="00A47D19" w:rsidRDefault="00A47D19" w:rsidP="00A47D19">
      <w:pPr>
        <w:pStyle w:val="Titre1"/>
        <w:rPr>
          <w:lang w:val="en-US"/>
        </w:rPr>
      </w:pPr>
      <w:bookmarkStart w:id="6" w:name="_Toc207011096"/>
      <w:r>
        <w:rPr>
          <w:lang w:val="en-US"/>
        </w:rPr>
        <w:lastRenderedPageBreak/>
        <w:t>Conclusion</w:t>
      </w:r>
      <w:bookmarkEnd w:id="6"/>
    </w:p>
    <w:p w14:paraId="760264B8" w14:textId="78A66D7D" w:rsidR="00BE5967" w:rsidRDefault="00D2125B" w:rsidP="00BE5967">
      <w:pPr>
        <w:pStyle w:val="Titre2"/>
      </w:pPr>
      <w:bookmarkStart w:id="7" w:name="_Toc207011097"/>
      <w:r w:rsidRPr="00D2125B">
        <w:t xml:space="preserve">Conclusion </w:t>
      </w:r>
      <w:r>
        <w:t>personnelle</w:t>
      </w:r>
      <w:bookmarkEnd w:id="7"/>
    </w:p>
    <w:p w14:paraId="2EE33F52" w14:textId="4A2F1EB9" w:rsidR="00BE5967" w:rsidRPr="00155006" w:rsidRDefault="00BE5967" w:rsidP="00155006">
      <w:pPr>
        <w:pStyle w:val="Retraitcorpsdetexte"/>
        <w:rPr>
          <w:rFonts w:asciiTheme="majorHAnsi" w:hAnsiTheme="majorHAnsi" w:cs="Arial"/>
          <w:b/>
          <w:bCs/>
          <w:iCs/>
          <w:sz w:val="28"/>
          <w:szCs w:val="28"/>
        </w:rPr>
      </w:pPr>
    </w:p>
    <w:p w14:paraId="04A6780F" w14:textId="56737B95" w:rsidR="00837C85" w:rsidRPr="00CE2D80" w:rsidRDefault="00837C85" w:rsidP="003A6235"/>
    <w:sectPr w:rsidR="00837C85" w:rsidRPr="00CE2D80" w:rsidSect="00D160DD">
      <w:headerReference w:type="default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28FE" w14:textId="77777777" w:rsidR="001929C4" w:rsidRDefault="001929C4">
      <w:r>
        <w:separator/>
      </w:r>
    </w:p>
  </w:endnote>
  <w:endnote w:type="continuationSeparator" w:id="0">
    <w:p w14:paraId="36F49A4D" w14:textId="77777777" w:rsidR="001929C4" w:rsidRDefault="001929C4">
      <w:r>
        <w:continuationSeparator/>
      </w:r>
    </w:p>
  </w:endnote>
  <w:endnote w:type="continuationNotice" w:id="1">
    <w:p w14:paraId="34AF5045" w14:textId="77777777" w:rsidR="001929C4" w:rsidRDefault="001929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9"/>
      <w:gridCol w:w="3025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54818B34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F92201">
            <w:fldChar w:fldCharType="begin"/>
          </w:r>
          <w:r w:rsidR="00F92201">
            <w:instrText>AUTHOR   \* MERGEFORMAT</w:instrText>
          </w:r>
          <w:r w:rsidR="00F92201">
            <w:fldChar w:fldCharType="separate"/>
          </w:r>
          <w:r w:rsidR="00D86A11" w:rsidRPr="00D86A11">
            <w:rPr>
              <w:rFonts w:cs="Arial"/>
              <w:noProof/>
              <w:szCs w:val="16"/>
            </w:rPr>
            <w:t>Christopher Ristic</w:t>
          </w:r>
          <w:r w:rsidR="00F92201">
            <w:rPr>
              <w:rFonts w:cs="Arial"/>
              <w:noProof/>
              <w:szCs w:val="16"/>
            </w:rPr>
            <w:fldChar w:fldCharType="end"/>
          </w:r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86D8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4961303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D86A11">
            <w:rPr>
              <w:noProof/>
            </w:rPr>
            <w:t>Christopher Ristic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368E231D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86A1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706C4CEB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F92201">
            <w:fldChar w:fldCharType="begin"/>
          </w:r>
          <w:r w:rsidR="00F92201">
            <w:instrText>REVNUM   \* MERGEFORMAT</w:instrText>
          </w:r>
          <w:r w:rsidR="00F92201">
            <w:fldChar w:fldCharType="separate"/>
          </w:r>
          <w:r w:rsidR="00482554" w:rsidRPr="00482554">
            <w:rPr>
              <w:rFonts w:cs="Arial"/>
              <w:noProof/>
              <w:szCs w:val="16"/>
            </w:rPr>
            <w:t>1</w:t>
          </w:r>
          <w:r w:rsidR="00F92201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B09C0">
            <w:rPr>
              <w:rFonts w:cs="Arial"/>
              <w:noProof/>
              <w:szCs w:val="16"/>
            </w:rPr>
            <w:t xml:space="preserve">25.08.2025 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1547594E" w:rsidR="00AA4393" w:rsidRPr="00000197" w:rsidRDefault="00F92201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>FILENAME  \* FirstCap  \* MERGEFORMAT</w:instrText>
          </w:r>
          <w:r>
            <w:fldChar w:fldCharType="separate"/>
          </w:r>
          <w:r w:rsidR="00D86A11" w:rsidRPr="00D86A11">
            <w:rPr>
              <w:rFonts w:cs="Arial"/>
              <w:noProof/>
              <w:szCs w:val="16"/>
            </w:rPr>
            <w:t>Christopher</w:t>
          </w:r>
          <w:r w:rsidR="00D86A11">
            <w:rPr>
              <w:noProof/>
            </w:rPr>
            <w:t>_Ristic_Rapport</w:t>
          </w:r>
          <w:r>
            <w:rPr>
              <w:noProof/>
            </w:rPr>
            <w:fldChar w:fldCharType="end"/>
          </w:r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496A" w14:textId="77777777" w:rsidR="001929C4" w:rsidRDefault="001929C4">
      <w:r>
        <w:separator/>
      </w:r>
    </w:p>
  </w:footnote>
  <w:footnote w:type="continuationSeparator" w:id="0">
    <w:p w14:paraId="03E310B4" w14:textId="77777777" w:rsidR="001929C4" w:rsidRDefault="001929C4">
      <w:r>
        <w:continuationSeparator/>
      </w:r>
    </w:p>
  </w:footnote>
  <w:footnote w:type="continuationNotice" w:id="1">
    <w:p w14:paraId="7CEF1A0A" w14:textId="77777777" w:rsidR="001929C4" w:rsidRDefault="001929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BD10263_"/>
      </v:shape>
    </w:pict>
  </w:numPicBullet>
  <w:abstractNum w:abstractNumId="0" w15:restartNumberingAfterBreak="0">
    <w:nsid w:val="019B3684"/>
    <w:multiLevelType w:val="hybridMultilevel"/>
    <w:tmpl w:val="ACB29DFE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F061B"/>
    <w:multiLevelType w:val="hybridMultilevel"/>
    <w:tmpl w:val="8E48C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70271F"/>
    <w:multiLevelType w:val="hybridMultilevel"/>
    <w:tmpl w:val="04E4F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5A71"/>
    <w:multiLevelType w:val="hybridMultilevel"/>
    <w:tmpl w:val="1C7AC7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B95C07"/>
    <w:multiLevelType w:val="hybridMultilevel"/>
    <w:tmpl w:val="38C43EA8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112EA"/>
    <w:multiLevelType w:val="hybridMultilevel"/>
    <w:tmpl w:val="92762C4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251F49"/>
    <w:multiLevelType w:val="hybridMultilevel"/>
    <w:tmpl w:val="30FA4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814B4"/>
    <w:multiLevelType w:val="hybridMultilevel"/>
    <w:tmpl w:val="BA2C9FB6"/>
    <w:lvl w:ilvl="0" w:tplc="1820EB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1772"/>
    <w:multiLevelType w:val="hybridMultilevel"/>
    <w:tmpl w:val="AA3C34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67FD"/>
    <w:multiLevelType w:val="multilevel"/>
    <w:tmpl w:val="ED7C5D7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3201776"/>
    <w:multiLevelType w:val="hybridMultilevel"/>
    <w:tmpl w:val="8062C7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F6503"/>
    <w:multiLevelType w:val="hybridMultilevel"/>
    <w:tmpl w:val="E89C31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11C76"/>
    <w:multiLevelType w:val="hybridMultilevel"/>
    <w:tmpl w:val="38E4D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03BD3"/>
    <w:multiLevelType w:val="hybridMultilevel"/>
    <w:tmpl w:val="F09C15A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B243C"/>
    <w:multiLevelType w:val="hybridMultilevel"/>
    <w:tmpl w:val="94C23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557FE"/>
    <w:multiLevelType w:val="hybridMultilevel"/>
    <w:tmpl w:val="D0562798"/>
    <w:lvl w:ilvl="0" w:tplc="C65899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116796">
    <w:abstractNumId w:val="2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3"/>
  </w:num>
  <w:num w:numId="5" w16cid:durableId="1619142651">
    <w:abstractNumId w:val="18"/>
  </w:num>
  <w:num w:numId="6" w16cid:durableId="242450228">
    <w:abstractNumId w:val="4"/>
  </w:num>
  <w:num w:numId="7" w16cid:durableId="1179582995">
    <w:abstractNumId w:val="12"/>
  </w:num>
  <w:num w:numId="8" w16cid:durableId="585727631">
    <w:abstractNumId w:val="19"/>
  </w:num>
  <w:num w:numId="9" w16cid:durableId="178276623">
    <w:abstractNumId w:val="17"/>
  </w:num>
  <w:num w:numId="10" w16cid:durableId="1614702467">
    <w:abstractNumId w:val="14"/>
  </w:num>
  <w:num w:numId="11" w16cid:durableId="1452432826">
    <w:abstractNumId w:val="1"/>
  </w:num>
  <w:num w:numId="12" w16cid:durableId="1714770181">
    <w:abstractNumId w:val="10"/>
  </w:num>
  <w:num w:numId="13" w16cid:durableId="1809740428">
    <w:abstractNumId w:val="3"/>
  </w:num>
  <w:num w:numId="14" w16cid:durableId="646710544">
    <w:abstractNumId w:val="16"/>
  </w:num>
  <w:num w:numId="15" w16cid:durableId="1567718433">
    <w:abstractNumId w:val="15"/>
  </w:num>
  <w:num w:numId="16" w16cid:durableId="1090542581">
    <w:abstractNumId w:val="6"/>
  </w:num>
  <w:num w:numId="17" w16cid:durableId="1792430899">
    <w:abstractNumId w:val="8"/>
  </w:num>
  <w:num w:numId="18" w16cid:durableId="2143964855">
    <w:abstractNumId w:val="0"/>
  </w:num>
  <w:num w:numId="19" w16cid:durableId="1790472503">
    <w:abstractNumId w:val="9"/>
  </w:num>
  <w:num w:numId="20" w16cid:durableId="1867983666">
    <w:abstractNumId w:val="11"/>
  </w:num>
  <w:num w:numId="21" w16cid:durableId="729160367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03381"/>
    <w:rsid w:val="00010B9A"/>
    <w:rsid w:val="0001209F"/>
    <w:rsid w:val="000133A1"/>
    <w:rsid w:val="00021D00"/>
    <w:rsid w:val="000316F0"/>
    <w:rsid w:val="0004316A"/>
    <w:rsid w:val="00044099"/>
    <w:rsid w:val="00045A82"/>
    <w:rsid w:val="00052DBB"/>
    <w:rsid w:val="000547B1"/>
    <w:rsid w:val="00054EFE"/>
    <w:rsid w:val="000551B1"/>
    <w:rsid w:val="00055DB3"/>
    <w:rsid w:val="000563E4"/>
    <w:rsid w:val="00057752"/>
    <w:rsid w:val="00063F97"/>
    <w:rsid w:val="0006441F"/>
    <w:rsid w:val="00065971"/>
    <w:rsid w:val="00067419"/>
    <w:rsid w:val="00076BFE"/>
    <w:rsid w:val="000844FB"/>
    <w:rsid w:val="00084B9F"/>
    <w:rsid w:val="00086114"/>
    <w:rsid w:val="000912CC"/>
    <w:rsid w:val="0009726A"/>
    <w:rsid w:val="00097F8D"/>
    <w:rsid w:val="000A1087"/>
    <w:rsid w:val="000A1B63"/>
    <w:rsid w:val="000A3F59"/>
    <w:rsid w:val="000A6855"/>
    <w:rsid w:val="000A7B4A"/>
    <w:rsid w:val="000A7F7F"/>
    <w:rsid w:val="000B578C"/>
    <w:rsid w:val="000B5D71"/>
    <w:rsid w:val="000B6838"/>
    <w:rsid w:val="000B6BE0"/>
    <w:rsid w:val="000C13AB"/>
    <w:rsid w:val="000C1B59"/>
    <w:rsid w:val="000C212B"/>
    <w:rsid w:val="000E3B41"/>
    <w:rsid w:val="000E7483"/>
    <w:rsid w:val="000F22B9"/>
    <w:rsid w:val="000F381C"/>
    <w:rsid w:val="000F4F1B"/>
    <w:rsid w:val="000F70ED"/>
    <w:rsid w:val="00102A25"/>
    <w:rsid w:val="001039DB"/>
    <w:rsid w:val="0010591C"/>
    <w:rsid w:val="001064E5"/>
    <w:rsid w:val="00111811"/>
    <w:rsid w:val="00114120"/>
    <w:rsid w:val="001148A9"/>
    <w:rsid w:val="001250AA"/>
    <w:rsid w:val="001350CD"/>
    <w:rsid w:val="0015167D"/>
    <w:rsid w:val="00152A26"/>
    <w:rsid w:val="00155006"/>
    <w:rsid w:val="001601FF"/>
    <w:rsid w:val="001633C0"/>
    <w:rsid w:val="00173086"/>
    <w:rsid w:val="001764CE"/>
    <w:rsid w:val="00180EF7"/>
    <w:rsid w:val="00183417"/>
    <w:rsid w:val="00186668"/>
    <w:rsid w:val="00192439"/>
    <w:rsid w:val="001929C4"/>
    <w:rsid w:val="00194CDA"/>
    <w:rsid w:val="001A678D"/>
    <w:rsid w:val="001A6D8D"/>
    <w:rsid w:val="001A73EE"/>
    <w:rsid w:val="001B0986"/>
    <w:rsid w:val="001B13E7"/>
    <w:rsid w:val="001B1B52"/>
    <w:rsid w:val="001C1D52"/>
    <w:rsid w:val="001C454D"/>
    <w:rsid w:val="001C665D"/>
    <w:rsid w:val="001D0A56"/>
    <w:rsid w:val="001D4577"/>
    <w:rsid w:val="001D59F9"/>
    <w:rsid w:val="001D72BA"/>
    <w:rsid w:val="001E660A"/>
    <w:rsid w:val="001E738E"/>
    <w:rsid w:val="001F2420"/>
    <w:rsid w:val="001F4630"/>
    <w:rsid w:val="001F606C"/>
    <w:rsid w:val="001F6EEB"/>
    <w:rsid w:val="002051EB"/>
    <w:rsid w:val="00205B81"/>
    <w:rsid w:val="00217B2A"/>
    <w:rsid w:val="0022423F"/>
    <w:rsid w:val="002257FC"/>
    <w:rsid w:val="00243679"/>
    <w:rsid w:val="00244AAC"/>
    <w:rsid w:val="0025093F"/>
    <w:rsid w:val="002523B0"/>
    <w:rsid w:val="00252ADF"/>
    <w:rsid w:val="00260BE7"/>
    <w:rsid w:val="00262D68"/>
    <w:rsid w:val="002647AF"/>
    <w:rsid w:val="0026672F"/>
    <w:rsid w:val="002675B4"/>
    <w:rsid w:val="002770F3"/>
    <w:rsid w:val="002775FD"/>
    <w:rsid w:val="00284C8C"/>
    <w:rsid w:val="00291915"/>
    <w:rsid w:val="0029214F"/>
    <w:rsid w:val="002951BD"/>
    <w:rsid w:val="0029699E"/>
    <w:rsid w:val="00297E2A"/>
    <w:rsid w:val="002A24F8"/>
    <w:rsid w:val="002B193F"/>
    <w:rsid w:val="002B2111"/>
    <w:rsid w:val="002B2478"/>
    <w:rsid w:val="002B654C"/>
    <w:rsid w:val="002B6893"/>
    <w:rsid w:val="002C2456"/>
    <w:rsid w:val="002C6634"/>
    <w:rsid w:val="002D783D"/>
    <w:rsid w:val="002D7D46"/>
    <w:rsid w:val="002E404F"/>
    <w:rsid w:val="002E704E"/>
    <w:rsid w:val="002E7EAC"/>
    <w:rsid w:val="002F038B"/>
    <w:rsid w:val="002F3ACF"/>
    <w:rsid w:val="002F5857"/>
    <w:rsid w:val="00303EC9"/>
    <w:rsid w:val="00305CC6"/>
    <w:rsid w:val="00310160"/>
    <w:rsid w:val="00312800"/>
    <w:rsid w:val="0031563E"/>
    <w:rsid w:val="00322551"/>
    <w:rsid w:val="0032533D"/>
    <w:rsid w:val="00325CB5"/>
    <w:rsid w:val="00326195"/>
    <w:rsid w:val="00332C47"/>
    <w:rsid w:val="00332F93"/>
    <w:rsid w:val="0034120B"/>
    <w:rsid w:val="0034172E"/>
    <w:rsid w:val="00342D72"/>
    <w:rsid w:val="00345D3F"/>
    <w:rsid w:val="00350071"/>
    <w:rsid w:val="0037071E"/>
    <w:rsid w:val="00372529"/>
    <w:rsid w:val="00373D4E"/>
    <w:rsid w:val="00381456"/>
    <w:rsid w:val="00396E0C"/>
    <w:rsid w:val="003A50F1"/>
    <w:rsid w:val="003A5BB6"/>
    <w:rsid w:val="003A6235"/>
    <w:rsid w:val="003B370F"/>
    <w:rsid w:val="003C0D54"/>
    <w:rsid w:val="003C1044"/>
    <w:rsid w:val="003C1937"/>
    <w:rsid w:val="003C7329"/>
    <w:rsid w:val="003D0845"/>
    <w:rsid w:val="003D2863"/>
    <w:rsid w:val="003E018B"/>
    <w:rsid w:val="003E32B9"/>
    <w:rsid w:val="003F090F"/>
    <w:rsid w:val="003F1870"/>
    <w:rsid w:val="003F2E33"/>
    <w:rsid w:val="003F52A3"/>
    <w:rsid w:val="003F6625"/>
    <w:rsid w:val="00400385"/>
    <w:rsid w:val="00406319"/>
    <w:rsid w:val="00406626"/>
    <w:rsid w:val="00407333"/>
    <w:rsid w:val="0040782E"/>
    <w:rsid w:val="00412BBF"/>
    <w:rsid w:val="00417DF1"/>
    <w:rsid w:val="004202D8"/>
    <w:rsid w:val="004206A2"/>
    <w:rsid w:val="00424AD0"/>
    <w:rsid w:val="00432D2C"/>
    <w:rsid w:val="00433480"/>
    <w:rsid w:val="00434493"/>
    <w:rsid w:val="0043666E"/>
    <w:rsid w:val="00436B90"/>
    <w:rsid w:val="004379A3"/>
    <w:rsid w:val="00440F57"/>
    <w:rsid w:val="00445989"/>
    <w:rsid w:val="00454074"/>
    <w:rsid w:val="00456507"/>
    <w:rsid w:val="00456724"/>
    <w:rsid w:val="0045684D"/>
    <w:rsid w:val="00457A8D"/>
    <w:rsid w:val="0046012D"/>
    <w:rsid w:val="0046521C"/>
    <w:rsid w:val="00470E7B"/>
    <w:rsid w:val="00471D03"/>
    <w:rsid w:val="00471D85"/>
    <w:rsid w:val="004725A9"/>
    <w:rsid w:val="00473242"/>
    <w:rsid w:val="004734C6"/>
    <w:rsid w:val="00475186"/>
    <w:rsid w:val="00482554"/>
    <w:rsid w:val="004838C1"/>
    <w:rsid w:val="0048553F"/>
    <w:rsid w:val="004A1C83"/>
    <w:rsid w:val="004C1244"/>
    <w:rsid w:val="004C3F64"/>
    <w:rsid w:val="004C6BBA"/>
    <w:rsid w:val="004D0705"/>
    <w:rsid w:val="004D08EE"/>
    <w:rsid w:val="004D4D96"/>
    <w:rsid w:val="004D4E97"/>
    <w:rsid w:val="004D5266"/>
    <w:rsid w:val="004D7982"/>
    <w:rsid w:val="004E5E65"/>
    <w:rsid w:val="005003DB"/>
    <w:rsid w:val="005003F7"/>
    <w:rsid w:val="00500743"/>
    <w:rsid w:val="00504164"/>
    <w:rsid w:val="005050DE"/>
    <w:rsid w:val="00505421"/>
    <w:rsid w:val="00506A14"/>
    <w:rsid w:val="00510BD8"/>
    <w:rsid w:val="00510EC2"/>
    <w:rsid w:val="005128D4"/>
    <w:rsid w:val="0052103B"/>
    <w:rsid w:val="0052224B"/>
    <w:rsid w:val="00523385"/>
    <w:rsid w:val="005328B0"/>
    <w:rsid w:val="00537CE5"/>
    <w:rsid w:val="0054054F"/>
    <w:rsid w:val="0054094C"/>
    <w:rsid w:val="00541803"/>
    <w:rsid w:val="00542CE3"/>
    <w:rsid w:val="005430D3"/>
    <w:rsid w:val="00545179"/>
    <w:rsid w:val="00552D07"/>
    <w:rsid w:val="00555759"/>
    <w:rsid w:val="0055647F"/>
    <w:rsid w:val="00571E4B"/>
    <w:rsid w:val="00572CA7"/>
    <w:rsid w:val="00574085"/>
    <w:rsid w:val="00574CE5"/>
    <w:rsid w:val="005926D0"/>
    <w:rsid w:val="00592C31"/>
    <w:rsid w:val="00592E6C"/>
    <w:rsid w:val="00597C80"/>
    <w:rsid w:val="005A5DF0"/>
    <w:rsid w:val="005A7503"/>
    <w:rsid w:val="005A78B9"/>
    <w:rsid w:val="005B27EF"/>
    <w:rsid w:val="005C0E47"/>
    <w:rsid w:val="005C5783"/>
    <w:rsid w:val="005D0A6E"/>
    <w:rsid w:val="005E3500"/>
    <w:rsid w:val="005E6192"/>
    <w:rsid w:val="005E6B56"/>
    <w:rsid w:val="005F7503"/>
    <w:rsid w:val="00601313"/>
    <w:rsid w:val="006016A5"/>
    <w:rsid w:val="00602973"/>
    <w:rsid w:val="00603391"/>
    <w:rsid w:val="00604C00"/>
    <w:rsid w:val="00606A16"/>
    <w:rsid w:val="0061015E"/>
    <w:rsid w:val="00615583"/>
    <w:rsid w:val="006227B4"/>
    <w:rsid w:val="00624238"/>
    <w:rsid w:val="00630410"/>
    <w:rsid w:val="006340B9"/>
    <w:rsid w:val="006400C5"/>
    <w:rsid w:val="00644C2E"/>
    <w:rsid w:val="00645760"/>
    <w:rsid w:val="00651A67"/>
    <w:rsid w:val="00655E27"/>
    <w:rsid w:val="0065605F"/>
    <w:rsid w:val="00656974"/>
    <w:rsid w:val="006620D5"/>
    <w:rsid w:val="006722D8"/>
    <w:rsid w:val="00677DEF"/>
    <w:rsid w:val="00680F6A"/>
    <w:rsid w:val="00681B0B"/>
    <w:rsid w:val="00684576"/>
    <w:rsid w:val="00684B75"/>
    <w:rsid w:val="006902A9"/>
    <w:rsid w:val="00692407"/>
    <w:rsid w:val="006966D0"/>
    <w:rsid w:val="00696D2E"/>
    <w:rsid w:val="006A5D75"/>
    <w:rsid w:val="006B3351"/>
    <w:rsid w:val="006C4079"/>
    <w:rsid w:val="006D60F7"/>
    <w:rsid w:val="006E132F"/>
    <w:rsid w:val="006E2CE8"/>
    <w:rsid w:val="006E4DA8"/>
    <w:rsid w:val="006E554F"/>
    <w:rsid w:val="006E6C13"/>
    <w:rsid w:val="006F117A"/>
    <w:rsid w:val="006F3B95"/>
    <w:rsid w:val="007010E6"/>
    <w:rsid w:val="00707E53"/>
    <w:rsid w:val="007118D3"/>
    <w:rsid w:val="0071229B"/>
    <w:rsid w:val="007211A1"/>
    <w:rsid w:val="00730979"/>
    <w:rsid w:val="00731B84"/>
    <w:rsid w:val="00742484"/>
    <w:rsid w:val="00744762"/>
    <w:rsid w:val="0074498A"/>
    <w:rsid w:val="007452F8"/>
    <w:rsid w:val="007476C9"/>
    <w:rsid w:val="00753A51"/>
    <w:rsid w:val="007553EA"/>
    <w:rsid w:val="00760511"/>
    <w:rsid w:val="007674DC"/>
    <w:rsid w:val="007700A7"/>
    <w:rsid w:val="007724F1"/>
    <w:rsid w:val="00772BC0"/>
    <w:rsid w:val="0077467B"/>
    <w:rsid w:val="007748A7"/>
    <w:rsid w:val="00774EE6"/>
    <w:rsid w:val="007754C1"/>
    <w:rsid w:val="007834A8"/>
    <w:rsid w:val="00784117"/>
    <w:rsid w:val="00787176"/>
    <w:rsid w:val="00787BB2"/>
    <w:rsid w:val="0079451D"/>
    <w:rsid w:val="0079533E"/>
    <w:rsid w:val="00795CE2"/>
    <w:rsid w:val="007A4FAF"/>
    <w:rsid w:val="007B09C0"/>
    <w:rsid w:val="007C088E"/>
    <w:rsid w:val="007D0A71"/>
    <w:rsid w:val="007D2CDF"/>
    <w:rsid w:val="007D546C"/>
    <w:rsid w:val="007E268A"/>
    <w:rsid w:val="007E5F3D"/>
    <w:rsid w:val="007E68AD"/>
    <w:rsid w:val="007F078A"/>
    <w:rsid w:val="007F30AE"/>
    <w:rsid w:val="00804CE0"/>
    <w:rsid w:val="00806197"/>
    <w:rsid w:val="00807F84"/>
    <w:rsid w:val="00810499"/>
    <w:rsid w:val="00813B61"/>
    <w:rsid w:val="00814929"/>
    <w:rsid w:val="00815416"/>
    <w:rsid w:val="008161E8"/>
    <w:rsid w:val="0081740D"/>
    <w:rsid w:val="00817C41"/>
    <w:rsid w:val="00821106"/>
    <w:rsid w:val="00825D7D"/>
    <w:rsid w:val="00836868"/>
    <w:rsid w:val="00837A6B"/>
    <w:rsid w:val="00837C85"/>
    <w:rsid w:val="00842033"/>
    <w:rsid w:val="00845304"/>
    <w:rsid w:val="008468C8"/>
    <w:rsid w:val="00851A5E"/>
    <w:rsid w:val="00853E81"/>
    <w:rsid w:val="00865777"/>
    <w:rsid w:val="00866227"/>
    <w:rsid w:val="00876EE3"/>
    <w:rsid w:val="008772A0"/>
    <w:rsid w:val="00890E69"/>
    <w:rsid w:val="00891718"/>
    <w:rsid w:val="008918F9"/>
    <w:rsid w:val="00893D20"/>
    <w:rsid w:val="00894791"/>
    <w:rsid w:val="008A464B"/>
    <w:rsid w:val="008A7458"/>
    <w:rsid w:val="008B3414"/>
    <w:rsid w:val="008C32EA"/>
    <w:rsid w:val="008C40C0"/>
    <w:rsid w:val="008D105F"/>
    <w:rsid w:val="008D31C4"/>
    <w:rsid w:val="008D3FCE"/>
    <w:rsid w:val="008D55CF"/>
    <w:rsid w:val="008D64E8"/>
    <w:rsid w:val="008E05FB"/>
    <w:rsid w:val="008E13F2"/>
    <w:rsid w:val="008E2DBC"/>
    <w:rsid w:val="008E53F9"/>
    <w:rsid w:val="008E6E4A"/>
    <w:rsid w:val="008F1FFD"/>
    <w:rsid w:val="008F325A"/>
    <w:rsid w:val="008F410C"/>
    <w:rsid w:val="008F5744"/>
    <w:rsid w:val="008F57B8"/>
    <w:rsid w:val="008F616F"/>
    <w:rsid w:val="00900495"/>
    <w:rsid w:val="00902523"/>
    <w:rsid w:val="0090391B"/>
    <w:rsid w:val="00903FEF"/>
    <w:rsid w:val="00905403"/>
    <w:rsid w:val="0090646B"/>
    <w:rsid w:val="009108BA"/>
    <w:rsid w:val="009142E2"/>
    <w:rsid w:val="00915B27"/>
    <w:rsid w:val="009162B2"/>
    <w:rsid w:val="00920F4E"/>
    <w:rsid w:val="009211D9"/>
    <w:rsid w:val="009250B0"/>
    <w:rsid w:val="009265A8"/>
    <w:rsid w:val="00932149"/>
    <w:rsid w:val="009331C5"/>
    <w:rsid w:val="00934E66"/>
    <w:rsid w:val="00944062"/>
    <w:rsid w:val="009440AB"/>
    <w:rsid w:val="00947E51"/>
    <w:rsid w:val="00955930"/>
    <w:rsid w:val="00956C1F"/>
    <w:rsid w:val="00961794"/>
    <w:rsid w:val="0096218C"/>
    <w:rsid w:val="009628B6"/>
    <w:rsid w:val="009647A4"/>
    <w:rsid w:val="0096488C"/>
    <w:rsid w:val="00965545"/>
    <w:rsid w:val="00983A3D"/>
    <w:rsid w:val="00983D5A"/>
    <w:rsid w:val="009857E3"/>
    <w:rsid w:val="00987900"/>
    <w:rsid w:val="0098798B"/>
    <w:rsid w:val="0099022A"/>
    <w:rsid w:val="00992909"/>
    <w:rsid w:val="00993857"/>
    <w:rsid w:val="009A1C3A"/>
    <w:rsid w:val="009A1D75"/>
    <w:rsid w:val="009A294C"/>
    <w:rsid w:val="009B009E"/>
    <w:rsid w:val="009B190E"/>
    <w:rsid w:val="009B1E8E"/>
    <w:rsid w:val="009B2099"/>
    <w:rsid w:val="009B564C"/>
    <w:rsid w:val="009B6FDC"/>
    <w:rsid w:val="009D1A69"/>
    <w:rsid w:val="009D1C06"/>
    <w:rsid w:val="009D480B"/>
    <w:rsid w:val="009E0CD0"/>
    <w:rsid w:val="009E14B6"/>
    <w:rsid w:val="009E1E85"/>
    <w:rsid w:val="009E2727"/>
    <w:rsid w:val="009E7E42"/>
    <w:rsid w:val="009F48E4"/>
    <w:rsid w:val="009F75DD"/>
    <w:rsid w:val="00A0624D"/>
    <w:rsid w:val="00A141FF"/>
    <w:rsid w:val="00A160A9"/>
    <w:rsid w:val="00A2148C"/>
    <w:rsid w:val="00A22FCD"/>
    <w:rsid w:val="00A24009"/>
    <w:rsid w:val="00A2633A"/>
    <w:rsid w:val="00A3107E"/>
    <w:rsid w:val="00A32330"/>
    <w:rsid w:val="00A345AD"/>
    <w:rsid w:val="00A42172"/>
    <w:rsid w:val="00A47D19"/>
    <w:rsid w:val="00A644EA"/>
    <w:rsid w:val="00A658F5"/>
    <w:rsid w:val="00A65F0B"/>
    <w:rsid w:val="00A706B7"/>
    <w:rsid w:val="00A71F1F"/>
    <w:rsid w:val="00A7562E"/>
    <w:rsid w:val="00A7638C"/>
    <w:rsid w:val="00A77D12"/>
    <w:rsid w:val="00A80D50"/>
    <w:rsid w:val="00A90BBD"/>
    <w:rsid w:val="00A91849"/>
    <w:rsid w:val="00A93DD9"/>
    <w:rsid w:val="00A96A0B"/>
    <w:rsid w:val="00A97127"/>
    <w:rsid w:val="00AA0169"/>
    <w:rsid w:val="00AA4393"/>
    <w:rsid w:val="00AA4810"/>
    <w:rsid w:val="00AB1CA6"/>
    <w:rsid w:val="00AB5564"/>
    <w:rsid w:val="00AB6947"/>
    <w:rsid w:val="00AE1F43"/>
    <w:rsid w:val="00AE282D"/>
    <w:rsid w:val="00AE3796"/>
    <w:rsid w:val="00AE6DA9"/>
    <w:rsid w:val="00AF1704"/>
    <w:rsid w:val="00AF32E3"/>
    <w:rsid w:val="00AF3D9C"/>
    <w:rsid w:val="00AF58E1"/>
    <w:rsid w:val="00B025EB"/>
    <w:rsid w:val="00B07982"/>
    <w:rsid w:val="00B147A7"/>
    <w:rsid w:val="00B15F31"/>
    <w:rsid w:val="00B20D38"/>
    <w:rsid w:val="00B24018"/>
    <w:rsid w:val="00B241D2"/>
    <w:rsid w:val="00B30613"/>
    <w:rsid w:val="00B30CD4"/>
    <w:rsid w:val="00B31CC5"/>
    <w:rsid w:val="00B33505"/>
    <w:rsid w:val="00B34BF9"/>
    <w:rsid w:val="00B350BA"/>
    <w:rsid w:val="00B36CF1"/>
    <w:rsid w:val="00B40A8E"/>
    <w:rsid w:val="00B413E9"/>
    <w:rsid w:val="00B41C05"/>
    <w:rsid w:val="00B44A78"/>
    <w:rsid w:val="00B468E5"/>
    <w:rsid w:val="00B4738A"/>
    <w:rsid w:val="00B51A25"/>
    <w:rsid w:val="00B52962"/>
    <w:rsid w:val="00B612B2"/>
    <w:rsid w:val="00B6225A"/>
    <w:rsid w:val="00B64C66"/>
    <w:rsid w:val="00B73405"/>
    <w:rsid w:val="00B81EB6"/>
    <w:rsid w:val="00B82753"/>
    <w:rsid w:val="00B82A62"/>
    <w:rsid w:val="00B90412"/>
    <w:rsid w:val="00B915DA"/>
    <w:rsid w:val="00B95EC5"/>
    <w:rsid w:val="00B96AA1"/>
    <w:rsid w:val="00BA519A"/>
    <w:rsid w:val="00BA56D2"/>
    <w:rsid w:val="00BA6ED9"/>
    <w:rsid w:val="00BA7DF1"/>
    <w:rsid w:val="00BB734C"/>
    <w:rsid w:val="00BC0F3C"/>
    <w:rsid w:val="00BC283A"/>
    <w:rsid w:val="00BD773C"/>
    <w:rsid w:val="00BD7F44"/>
    <w:rsid w:val="00BE01A1"/>
    <w:rsid w:val="00BE1659"/>
    <w:rsid w:val="00BE185C"/>
    <w:rsid w:val="00BE3384"/>
    <w:rsid w:val="00BE5967"/>
    <w:rsid w:val="00BE5B70"/>
    <w:rsid w:val="00BE6B35"/>
    <w:rsid w:val="00BF27A1"/>
    <w:rsid w:val="00BF5E52"/>
    <w:rsid w:val="00BF6B19"/>
    <w:rsid w:val="00BF7174"/>
    <w:rsid w:val="00BF7A15"/>
    <w:rsid w:val="00C02FCE"/>
    <w:rsid w:val="00C059B5"/>
    <w:rsid w:val="00C05F28"/>
    <w:rsid w:val="00C07F03"/>
    <w:rsid w:val="00C1138E"/>
    <w:rsid w:val="00C120FE"/>
    <w:rsid w:val="00C144DE"/>
    <w:rsid w:val="00C1563B"/>
    <w:rsid w:val="00C20939"/>
    <w:rsid w:val="00C22BD1"/>
    <w:rsid w:val="00C314BA"/>
    <w:rsid w:val="00C329B2"/>
    <w:rsid w:val="00C329D7"/>
    <w:rsid w:val="00C33C51"/>
    <w:rsid w:val="00C3730A"/>
    <w:rsid w:val="00C37B0E"/>
    <w:rsid w:val="00C464A7"/>
    <w:rsid w:val="00C47D1F"/>
    <w:rsid w:val="00C52F28"/>
    <w:rsid w:val="00C64357"/>
    <w:rsid w:val="00C71355"/>
    <w:rsid w:val="00C73803"/>
    <w:rsid w:val="00C75F53"/>
    <w:rsid w:val="00C7692E"/>
    <w:rsid w:val="00C83DFD"/>
    <w:rsid w:val="00C84156"/>
    <w:rsid w:val="00C85B0F"/>
    <w:rsid w:val="00C90570"/>
    <w:rsid w:val="00C92568"/>
    <w:rsid w:val="00C94CE9"/>
    <w:rsid w:val="00C957D9"/>
    <w:rsid w:val="00C9694C"/>
    <w:rsid w:val="00C96DFB"/>
    <w:rsid w:val="00CA14BE"/>
    <w:rsid w:val="00CA4DDD"/>
    <w:rsid w:val="00CB1A26"/>
    <w:rsid w:val="00CB712D"/>
    <w:rsid w:val="00CC29DB"/>
    <w:rsid w:val="00CC5818"/>
    <w:rsid w:val="00CD1A2D"/>
    <w:rsid w:val="00CD6129"/>
    <w:rsid w:val="00CE2D80"/>
    <w:rsid w:val="00CE448C"/>
    <w:rsid w:val="00CE5735"/>
    <w:rsid w:val="00CE707B"/>
    <w:rsid w:val="00CE732C"/>
    <w:rsid w:val="00CF3AB6"/>
    <w:rsid w:val="00D066C8"/>
    <w:rsid w:val="00D069EC"/>
    <w:rsid w:val="00D07156"/>
    <w:rsid w:val="00D12C81"/>
    <w:rsid w:val="00D139F5"/>
    <w:rsid w:val="00D14109"/>
    <w:rsid w:val="00D14587"/>
    <w:rsid w:val="00D15AE6"/>
    <w:rsid w:val="00D160DD"/>
    <w:rsid w:val="00D1658E"/>
    <w:rsid w:val="00D16D4F"/>
    <w:rsid w:val="00D174BC"/>
    <w:rsid w:val="00D202FC"/>
    <w:rsid w:val="00D2125B"/>
    <w:rsid w:val="00D275C6"/>
    <w:rsid w:val="00D3530C"/>
    <w:rsid w:val="00D35C2B"/>
    <w:rsid w:val="00D405C9"/>
    <w:rsid w:val="00D427F3"/>
    <w:rsid w:val="00D45BFC"/>
    <w:rsid w:val="00D52CC5"/>
    <w:rsid w:val="00D57352"/>
    <w:rsid w:val="00D57456"/>
    <w:rsid w:val="00D647DB"/>
    <w:rsid w:val="00D64B85"/>
    <w:rsid w:val="00D64F19"/>
    <w:rsid w:val="00D7055E"/>
    <w:rsid w:val="00D769D9"/>
    <w:rsid w:val="00D7771F"/>
    <w:rsid w:val="00D77AE3"/>
    <w:rsid w:val="00D82BEB"/>
    <w:rsid w:val="00D84368"/>
    <w:rsid w:val="00D86A11"/>
    <w:rsid w:val="00D87FFD"/>
    <w:rsid w:val="00D919FF"/>
    <w:rsid w:val="00D95E6B"/>
    <w:rsid w:val="00DA4E79"/>
    <w:rsid w:val="00DB016C"/>
    <w:rsid w:val="00DB1DCD"/>
    <w:rsid w:val="00DB551E"/>
    <w:rsid w:val="00DB5A10"/>
    <w:rsid w:val="00DD02DD"/>
    <w:rsid w:val="00DD2081"/>
    <w:rsid w:val="00DD4898"/>
    <w:rsid w:val="00DD69CE"/>
    <w:rsid w:val="00DE1376"/>
    <w:rsid w:val="00DE1789"/>
    <w:rsid w:val="00DE20DF"/>
    <w:rsid w:val="00DF17D3"/>
    <w:rsid w:val="00DF21D1"/>
    <w:rsid w:val="00DF3A91"/>
    <w:rsid w:val="00E015B8"/>
    <w:rsid w:val="00E06203"/>
    <w:rsid w:val="00E06661"/>
    <w:rsid w:val="00E1012A"/>
    <w:rsid w:val="00E12061"/>
    <w:rsid w:val="00E12215"/>
    <w:rsid w:val="00E12AE5"/>
    <w:rsid w:val="00E12C72"/>
    <w:rsid w:val="00E138F3"/>
    <w:rsid w:val="00E148D5"/>
    <w:rsid w:val="00E17A56"/>
    <w:rsid w:val="00E21A32"/>
    <w:rsid w:val="00E2381C"/>
    <w:rsid w:val="00E31E6D"/>
    <w:rsid w:val="00E416AC"/>
    <w:rsid w:val="00E41BC2"/>
    <w:rsid w:val="00E52B61"/>
    <w:rsid w:val="00E61B66"/>
    <w:rsid w:val="00E658ED"/>
    <w:rsid w:val="00E66E57"/>
    <w:rsid w:val="00E7026C"/>
    <w:rsid w:val="00E72CB6"/>
    <w:rsid w:val="00E75ABE"/>
    <w:rsid w:val="00E76E84"/>
    <w:rsid w:val="00E810AB"/>
    <w:rsid w:val="00E81328"/>
    <w:rsid w:val="00E81F7C"/>
    <w:rsid w:val="00E83473"/>
    <w:rsid w:val="00E92BC1"/>
    <w:rsid w:val="00E92CBB"/>
    <w:rsid w:val="00E94DB8"/>
    <w:rsid w:val="00E9531D"/>
    <w:rsid w:val="00E95ECA"/>
    <w:rsid w:val="00EA1357"/>
    <w:rsid w:val="00EA24AF"/>
    <w:rsid w:val="00EB4414"/>
    <w:rsid w:val="00EB5AD5"/>
    <w:rsid w:val="00EC05EF"/>
    <w:rsid w:val="00EC0760"/>
    <w:rsid w:val="00EC295D"/>
    <w:rsid w:val="00EC677D"/>
    <w:rsid w:val="00EC7861"/>
    <w:rsid w:val="00ED538A"/>
    <w:rsid w:val="00ED6F41"/>
    <w:rsid w:val="00ED6F46"/>
    <w:rsid w:val="00EE10BC"/>
    <w:rsid w:val="00EE16F0"/>
    <w:rsid w:val="00EE1DBC"/>
    <w:rsid w:val="00EE431D"/>
    <w:rsid w:val="00EE4EC4"/>
    <w:rsid w:val="00EE55F0"/>
    <w:rsid w:val="00EE58F8"/>
    <w:rsid w:val="00EF00EC"/>
    <w:rsid w:val="00EF45B0"/>
    <w:rsid w:val="00EF4F48"/>
    <w:rsid w:val="00F04EF5"/>
    <w:rsid w:val="00F0516C"/>
    <w:rsid w:val="00F1003D"/>
    <w:rsid w:val="00F130B0"/>
    <w:rsid w:val="00F145FF"/>
    <w:rsid w:val="00F175B9"/>
    <w:rsid w:val="00F22BD8"/>
    <w:rsid w:val="00F24093"/>
    <w:rsid w:val="00F324BE"/>
    <w:rsid w:val="00F357BF"/>
    <w:rsid w:val="00F40CA6"/>
    <w:rsid w:val="00F4430E"/>
    <w:rsid w:val="00F512A6"/>
    <w:rsid w:val="00F52C79"/>
    <w:rsid w:val="00F628FE"/>
    <w:rsid w:val="00F636EB"/>
    <w:rsid w:val="00F664DF"/>
    <w:rsid w:val="00F74F45"/>
    <w:rsid w:val="00F752AB"/>
    <w:rsid w:val="00F86B9F"/>
    <w:rsid w:val="00F91BB8"/>
    <w:rsid w:val="00F92201"/>
    <w:rsid w:val="00F93513"/>
    <w:rsid w:val="00F940CD"/>
    <w:rsid w:val="00FA456F"/>
    <w:rsid w:val="00FB0F60"/>
    <w:rsid w:val="00FB1CD6"/>
    <w:rsid w:val="00FB3ECB"/>
    <w:rsid w:val="00FB4E8B"/>
    <w:rsid w:val="00FB6F34"/>
    <w:rsid w:val="00FC17FD"/>
    <w:rsid w:val="00FC3320"/>
    <w:rsid w:val="00FC4B2D"/>
    <w:rsid w:val="00FC4E7E"/>
    <w:rsid w:val="00FD1AEE"/>
    <w:rsid w:val="00FE2A20"/>
    <w:rsid w:val="00FE5BB4"/>
    <w:rsid w:val="03ECDDB9"/>
    <w:rsid w:val="19CA6E8A"/>
    <w:rsid w:val="54B0BB22"/>
    <w:rsid w:val="6A342781"/>
    <w:rsid w:val="7928E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C120FE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47D19"/>
  </w:style>
  <w:style w:type="paragraph" w:styleId="Bibliographie">
    <w:name w:val="Bibliography"/>
    <w:basedOn w:val="Normal"/>
    <w:next w:val="Normal"/>
    <w:uiPriority w:val="37"/>
    <w:unhideWhenUsed/>
    <w:rsid w:val="00604C00"/>
  </w:style>
  <w:style w:type="character" w:styleId="Mentionnonrsolue">
    <w:name w:val="Unresolved Mention"/>
    <w:basedOn w:val="Policepardfaut"/>
    <w:uiPriority w:val="99"/>
    <w:semiHidden/>
    <w:unhideWhenUsed/>
    <w:rsid w:val="00DE1789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semiHidden/>
    <w:unhideWhenUsed/>
    <w:rsid w:val="00944062"/>
  </w:style>
  <w:style w:type="character" w:customStyle="1" w:styleId="NotedebasdepageCar">
    <w:name w:val="Note de bas de page Car"/>
    <w:basedOn w:val="Policepardfaut"/>
    <w:link w:val="Notedebasdepage"/>
    <w:semiHidden/>
    <w:rsid w:val="00944062"/>
  </w:style>
  <w:style w:type="character" w:styleId="Appelnotedebasdep">
    <w:name w:val="footnote reference"/>
    <w:basedOn w:val="Policepardfaut"/>
    <w:semiHidden/>
    <w:unhideWhenUsed/>
    <w:rsid w:val="00944062"/>
    <w:rPr>
      <w:vertAlign w:val="superscript"/>
    </w:rPr>
  </w:style>
  <w:style w:type="paragraph" w:styleId="Notedefin">
    <w:name w:val="endnote text"/>
    <w:basedOn w:val="Normal"/>
    <w:link w:val="NotedefinCar"/>
    <w:semiHidden/>
    <w:unhideWhenUsed/>
    <w:rsid w:val="00601313"/>
  </w:style>
  <w:style w:type="character" w:customStyle="1" w:styleId="NotedefinCar">
    <w:name w:val="Note de fin Car"/>
    <w:basedOn w:val="Policepardfaut"/>
    <w:link w:val="Notedefin"/>
    <w:semiHidden/>
    <w:rsid w:val="00601313"/>
  </w:style>
  <w:style w:type="character" w:styleId="Appeldenotedefin">
    <w:name w:val="endnote reference"/>
    <w:basedOn w:val="Policepardfaut"/>
    <w:semiHidden/>
    <w:unhideWhenUsed/>
    <w:rsid w:val="00601313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6E6C13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rsid w:val="00D57456"/>
    <w:rPr>
      <w:rFonts w:asciiTheme="majorHAnsi" w:hAnsiTheme="majorHAnsi" w:cs="Arial"/>
      <w:b/>
      <w:bCs/>
      <w:iCs/>
      <w:sz w:val="28"/>
      <w:szCs w:val="28"/>
    </w:rPr>
  </w:style>
  <w:style w:type="character" w:styleId="Lienhypertextesuivivisit">
    <w:name w:val="FollowedHyperlink"/>
    <w:basedOn w:val="Policepardfaut"/>
    <w:semiHidden/>
    <w:unhideWhenUsed/>
    <w:rsid w:val="004567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://localhost:3000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InternetSite</b:SourceType>
    <b:Guid>{ADB4924E-1854-4B0D-9267-C80B677493CA}</b:Guid>
    <b:Title>How to LOAD DATA setting default value NULL if column field is empty</b:Title>
    <b:InternetSiteTitle>Stackoverflow</b:InternetSiteTitle>
    <b:URL>https://stackoverflow.com/questions/58412117/how-to-load-data-setting-default-value-null-if-column-field-is-empty</b:URL>
    <b:RefOrder>1</b:RefOrder>
  </b:Source>
  <b:Source>
    <b:Tag>Eff</b:Tag>
    <b:SourceType>InternetSite</b:SourceType>
    <b:Guid>{F98D2991-5B0C-450A-8515-DE6B1431568F}</b:Guid>
    <b:Title>Effectuer une sauvegarde différentielle ou incrémentielle</b:Title>
    <b:InternetSiteTitle>dev.mysql.com</b:InternetSiteTitle>
    <b:URL>https://dev.mysql.com/doc/mysql-enterprise-backup/8.0/en/mysqlbackup.incremental.html</b:URL>
    <b:RefOrder>2</b:RefOrder>
  </b:Source>
</b:Sources>
</file>

<file path=customXml/itemProps1.xml><?xml version="1.0" encoding="utf-8"?>
<ds:datastoreItem xmlns:ds="http://schemas.openxmlformats.org/officeDocument/2006/customXml" ds:itemID="{4181FC95-92B5-446F-AE57-E4A44C8C450C}">
  <ds:schemaRefs>
    <ds:schemaRef ds:uri="eefa3612-053e-497a-ae76-8a76877f5e22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5cf4370-ac38-4b9e-9836-ef6f5df64f2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51230-EF27-4A68-A446-37F9E544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07DE50-9571-420A-B97A-D696E6EB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812</TotalTime>
  <Pages>5</Pages>
  <Words>351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2591</CharactersWithSpaces>
  <SharedDoc>false</SharedDoc>
  <HLinks>
    <vt:vector size="48" baseType="variant">
      <vt:variant>
        <vt:i4>8323110</vt:i4>
      </vt:variant>
      <vt:variant>
        <vt:i4>45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_Toc207011097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_Toc207011096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_Toc207011095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_Toc207011094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_Toc207011093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_Toc207011092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_Toc207011091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465</cp:revision>
  <cp:lastPrinted>2009-09-04T13:21:00Z</cp:lastPrinted>
  <dcterms:created xsi:type="dcterms:W3CDTF">2024-11-08T12:36:00Z</dcterms:created>
  <dcterms:modified xsi:type="dcterms:W3CDTF">2025-09-01T08:07:00Z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